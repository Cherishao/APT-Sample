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E0" w:rsidRDefault="003237B6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4862e6f290cff1334b77" o:spid="_x0000_s1027" type="#_x0000_t75" style="position:absolute;margin-left:-74.1pt;margin-top:-81.75pt;width:630.45pt;height:249.75pt;z-index:-251659776;visibility:visible;mso-position-horizontal-relative:text;mso-position-vertical-relative:text">
            <v:imagedata r:id="rId4" o:title="a"/>
          </v:shape>
        </w:pict>
      </w:r>
      <w:r>
        <w:object w:dxaOrig="1440" w:dyaOrig="1440">
          <v:shape id="663f2fe952b29a8d14f5" o:spid="_x0000_s1029" type="#_x0000_t75" style="position:absolute;margin-left:0;margin-top:0;width:77.25pt;height:49.5pt;z-index:-251658752;visibility:hidden;mso-position-horizontal:absolute;mso-position-horizontal-relative:text;mso-position-vertical:absolute;mso-position-vertical-relative:text">
            <v:imagedata r:id="rId5" o:title=""/>
          </v:shape>
          <o:OLEObject Type="Embed" ProgID="Package" ShapeID="663f2fe952b29a8d14f5" DrawAspect="Icon" ObjectID="_1583061720" r:id="rId6"/>
        </w:object>
      </w:r>
      <w:r>
        <w:object w:dxaOrig="1440" w:dyaOrig="1440">
          <v:shape id="189acd0ce3b06b9193ce" o:spid="_x0000_s1028" type="#_x0000_t75" style="position:absolute;margin-left:0;margin-top:0;width:77.25pt;height:49.5pt;z-index:-251657728;visibility:hidden;mso-position-horizontal:absolute;mso-position-horizontal-relative:text;mso-position-vertical:absolute;mso-position-vertical-relative:text">
            <v:imagedata r:id="rId7" o:title=""/>
          </v:shape>
          <o:OLEObject Type="Embed" ProgID="Package" ShapeID="189acd0ce3b06b9193ce" DrawAspect="Icon" ObjectID="_1583061721" r:id="rId8"/>
        </w:object>
      </w:r>
    </w:p>
    <w:sectPr w:rsidR="0052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B6"/>
    <w:rsid w:val="000231CE"/>
    <w:rsid w:val="00031EFE"/>
    <w:rsid w:val="000A4A62"/>
    <w:rsid w:val="00103909"/>
    <w:rsid w:val="00103B18"/>
    <w:rsid w:val="00201B39"/>
    <w:rsid w:val="002116A2"/>
    <w:rsid w:val="002D0989"/>
    <w:rsid w:val="002D622A"/>
    <w:rsid w:val="00303F3F"/>
    <w:rsid w:val="003237B6"/>
    <w:rsid w:val="003A1F62"/>
    <w:rsid w:val="003A4F57"/>
    <w:rsid w:val="003F1266"/>
    <w:rsid w:val="003F61D3"/>
    <w:rsid w:val="00406093"/>
    <w:rsid w:val="004217F4"/>
    <w:rsid w:val="004223D8"/>
    <w:rsid w:val="004742E6"/>
    <w:rsid w:val="004E3974"/>
    <w:rsid w:val="005727D6"/>
    <w:rsid w:val="00577C71"/>
    <w:rsid w:val="005A5021"/>
    <w:rsid w:val="005C0BA5"/>
    <w:rsid w:val="005C4F36"/>
    <w:rsid w:val="005E51A1"/>
    <w:rsid w:val="0064223E"/>
    <w:rsid w:val="006C7B24"/>
    <w:rsid w:val="006D18BF"/>
    <w:rsid w:val="006E65E0"/>
    <w:rsid w:val="007076FB"/>
    <w:rsid w:val="007547FB"/>
    <w:rsid w:val="007610C6"/>
    <w:rsid w:val="007C367A"/>
    <w:rsid w:val="007D2E35"/>
    <w:rsid w:val="007F346B"/>
    <w:rsid w:val="00814F6C"/>
    <w:rsid w:val="008176F4"/>
    <w:rsid w:val="00830DE3"/>
    <w:rsid w:val="00894660"/>
    <w:rsid w:val="008B3BDB"/>
    <w:rsid w:val="00985622"/>
    <w:rsid w:val="00991E49"/>
    <w:rsid w:val="009939E3"/>
    <w:rsid w:val="00994B5F"/>
    <w:rsid w:val="009A18CE"/>
    <w:rsid w:val="009A5C0B"/>
    <w:rsid w:val="009B1875"/>
    <w:rsid w:val="009F11AD"/>
    <w:rsid w:val="00A16313"/>
    <w:rsid w:val="00A236AE"/>
    <w:rsid w:val="00A26E67"/>
    <w:rsid w:val="00A321E1"/>
    <w:rsid w:val="00A506F2"/>
    <w:rsid w:val="00A739A3"/>
    <w:rsid w:val="00A84EB7"/>
    <w:rsid w:val="00AB076A"/>
    <w:rsid w:val="00AD0CCD"/>
    <w:rsid w:val="00AD3624"/>
    <w:rsid w:val="00AE1F03"/>
    <w:rsid w:val="00B1534D"/>
    <w:rsid w:val="00B20360"/>
    <w:rsid w:val="00B23C5A"/>
    <w:rsid w:val="00B329EB"/>
    <w:rsid w:val="00B96E25"/>
    <w:rsid w:val="00BA6544"/>
    <w:rsid w:val="00BD0FA6"/>
    <w:rsid w:val="00C55E08"/>
    <w:rsid w:val="00C860C1"/>
    <w:rsid w:val="00D42D2B"/>
    <w:rsid w:val="00DD6834"/>
    <w:rsid w:val="00E219F3"/>
    <w:rsid w:val="00EA2F55"/>
    <w:rsid w:val="00EA436B"/>
    <w:rsid w:val="00EC12E3"/>
    <w:rsid w:val="00F54FEA"/>
    <w:rsid w:val="00F70B52"/>
    <w:rsid w:val="00FA4561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9AF064C-E9A8-4B3A-AC7E-B270769B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157.230.34.7/o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2018-03-20T21:35:00Z</dcterms:created>
  <dcterms:modified xsi:type="dcterms:W3CDTF">2018-03-20T21:36:00Z</dcterms:modified>
</cp:coreProperties>
</file>